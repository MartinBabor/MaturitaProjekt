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93AAC" w14:textId="77777777" w:rsidR="00FA0CDD" w:rsidRDefault="00C904AB" w:rsidP="00C904AB">
      <w:pPr>
        <w:pStyle w:val="kola"/>
      </w:pPr>
      <w:r>
        <w:t>Gymnázium Tišnov, příspěvková organizace</w:t>
      </w:r>
      <w:r w:rsidR="00C577D5">
        <w:rPr>
          <w:noProof/>
        </w:rPr>
        <w:drawing>
          <wp:anchor distT="0" distB="0" distL="114300" distR="114300" simplePos="0" relativeHeight="251659264" behindDoc="0" locked="0" layoutInCell="1" allowOverlap="1" wp14:anchorId="3703A121" wp14:editId="2149307A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49200" cy="5760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C93FA" w14:textId="3A1DFBDD" w:rsidR="00C904AB" w:rsidRDefault="00220588" w:rsidP="00C904AB">
      <w:pPr>
        <w:pStyle w:val="Hlavnnadpis"/>
      </w:pPr>
      <w:r>
        <w:t>Hra had + žebříček top hráčů</w:t>
      </w:r>
    </w:p>
    <w:p w14:paraId="6625C033" w14:textId="51863485" w:rsidR="00C904AB" w:rsidRDefault="002976B0" w:rsidP="00C904AB">
      <w:pPr>
        <w:pStyle w:val="Podtitul"/>
      </w:pPr>
      <w:r>
        <w:t xml:space="preserve">Seminární práce z předmětu </w:t>
      </w:r>
      <w:r w:rsidR="00220588">
        <w:t>programování</w:t>
      </w:r>
    </w:p>
    <w:p w14:paraId="514B5153" w14:textId="205D3AD3" w:rsidR="00C904AB" w:rsidRDefault="00DD20AA" w:rsidP="00C904AB">
      <w:pPr>
        <w:pStyle w:val="zkladntextovodstavec"/>
      </w:pPr>
      <w:r>
        <w:t xml:space="preserve">Vedoucí práce: </w:t>
      </w:r>
      <w:r w:rsidR="00220588">
        <w:t>Mgr. Josef Mariánek</w:t>
      </w:r>
    </w:p>
    <w:p w14:paraId="517BAD1A" w14:textId="1BB11082" w:rsidR="00C904AB" w:rsidRDefault="00282B3C" w:rsidP="00C904AB">
      <w:pPr>
        <w:pStyle w:val="zkladntextovodstavec"/>
      </w:pPr>
      <w:r>
        <w:t>Vypracoval</w:t>
      </w:r>
      <w:r w:rsidR="00A51D4F">
        <w:t>(a)</w:t>
      </w:r>
      <w:r>
        <w:t xml:space="preserve">: </w:t>
      </w:r>
      <w:r w:rsidR="00220588">
        <w:t>Martin Bábor</w:t>
      </w:r>
    </w:p>
    <w:p w14:paraId="10AC9105" w14:textId="14C893B6" w:rsidR="002976B0" w:rsidRDefault="00220588" w:rsidP="002976B0">
      <w:pPr>
        <w:pStyle w:val="zkladntextovodstavec"/>
      </w:pPr>
      <w:r>
        <w:t>28. 2. 2025</w:t>
      </w:r>
      <w:r w:rsidR="002976B0">
        <w:br w:type="page"/>
      </w:r>
    </w:p>
    <w:p w14:paraId="474426BC" w14:textId="77777777" w:rsidR="002976B0" w:rsidRDefault="002976B0" w:rsidP="002976B0">
      <w:pPr>
        <w:pStyle w:val="zkladnnadpisovodstavec"/>
      </w:pPr>
      <w:r>
        <w:lastRenderedPageBreak/>
        <w:t>Prohlášení</w:t>
      </w:r>
    </w:p>
    <w:p w14:paraId="1C8EE3CC" w14:textId="77777777" w:rsidR="002976B0" w:rsidRPr="00874C4E" w:rsidRDefault="00874C4E" w:rsidP="00874C4E">
      <w:pPr>
        <w:pStyle w:val="zkladntextovodstavec"/>
      </w:pPr>
      <w:r w:rsidRPr="00874C4E">
        <w:rPr>
          <w:rStyle w:val="contentpasted0"/>
        </w:rPr>
        <w:t>Prohlašuji, že jsem tuto závěrečnou práci vypracoval(a) samostatně a použil(a) jen uvedené prameny a literaturu.</w:t>
      </w:r>
    </w:p>
    <w:p w14:paraId="30C5D95C" w14:textId="656819D5" w:rsidR="002976B0" w:rsidRDefault="008E5880" w:rsidP="002976B0">
      <w:pPr>
        <w:pStyle w:val="Linkapropodpis"/>
      </w:pPr>
      <w:r>
        <w:t>V</w:t>
      </w:r>
      <w:r w:rsidR="00CA3F5D">
        <w:t xml:space="preserve"> Tišnově</w:t>
      </w:r>
      <w:r w:rsidR="00F47C0D">
        <w:t xml:space="preserve"> dne </w:t>
      </w:r>
      <w:r w:rsidR="00282B3C">
        <w:fldChar w:fldCharType="begin"/>
      </w:r>
      <w:r w:rsidR="00282B3C">
        <w:instrText xml:space="preserve"> CREATEDATE  \@ "dd. MM. yyyy"  \* MERGEFORMAT </w:instrText>
      </w:r>
      <w:r w:rsidR="00282B3C">
        <w:fldChar w:fldCharType="separate"/>
      </w:r>
      <w:r w:rsidR="00CA3F5D">
        <w:rPr>
          <w:noProof/>
        </w:rPr>
        <w:t>28</w:t>
      </w:r>
      <w:r w:rsidR="00220588">
        <w:rPr>
          <w:noProof/>
        </w:rPr>
        <w:t>. 02. 2025</w:t>
      </w:r>
      <w:r w:rsidR="00282B3C">
        <w:fldChar w:fldCharType="end"/>
      </w:r>
      <w:r>
        <w:tab/>
      </w:r>
      <w:r w:rsidR="002976B0">
        <w:tab/>
      </w:r>
    </w:p>
    <w:p w14:paraId="31306681" w14:textId="77777777" w:rsidR="002976B0" w:rsidRDefault="002976B0" w:rsidP="002976B0">
      <w:pPr>
        <w:pStyle w:val="zkladntextovodstavec"/>
      </w:pPr>
      <w:r>
        <w:br w:type="page"/>
      </w:r>
    </w:p>
    <w:p w14:paraId="28D932AA" w14:textId="77777777" w:rsidR="008E5880" w:rsidRDefault="008E5880" w:rsidP="008E5880">
      <w:pPr>
        <w:pStyle w:val="zkladnnadpisovodstavec"/>
      </w:pPr>
      <w:r>
        <w:lastRenderedPageBreak/>
        <w:t>Anotace</w:t>
      </w:r>
    </w:p>
    <w:p w14:paraId="5FA6ACDA" w14:textId="364713FE" w:rsidR="008E5880" w:rsidRDefault="00EE4968">
      <w:pPr>
        <w:rPr>
          <w:rFonts w:ascii="Arial" w:hAnsi="Arial"/>
          <w:b/>
          <w:sz w:val="24"/>
        </w:rPr>
      </w:pPr>
      <w:r>
        <w:t xml:space="preserve">Cílem projektu </w:t>
      </w:r>
      <w:r w:rsidR="00D9255A" w:rsidRPr="001341A0">
        <w:rPr>
          <w:i/>
          <w:iCs/>
        </w:rPr>
        <w:t>Hra had + žebříček nejlepších</w:t>
      </w:r>
      <w:r w:rsidR="00D9255A">
        <w:t xml:space="preserve"> hráčů</w:t>
      </w:r>
      <w:r w:rsidR="001341A0">
        <w:t xml:space="preserve"> dále jen</w:t>
      </w:r>
      <w:r w:rsidR="00FA5F32">
        <w:t xml:space="preserve"> </w:t>
      </w:r>
      <w:r>
        <w:t xml:space="preserve">bylo vytvořit funkční a poutavou verzi světoznámé hry </w:t>
      </w:r>
      <w:r w:rsidRPr="00EE4968">
        <w:rPr>
          <w:i/>
          <w:iCs/>
        </w:rPr>
        <w:t>Snake</w:t>
      </w:r>
      <w:r>
        <w:t xml:space="preserve"> v internetovém prohlížeči. Byla vyvinuta pomocí programovacích jazyků PHP, Java</w:t>
      </w:r>
      <w:r w:rsidR="00B26ECA">
        <w:t>S</w:t>
      </w:r>
      <w:r>
        <w:t>criptu a CSS. Dokumentace zahrnuje pokyny k instalaci, přiblíží hru jako takovou a odhalí pohled jak z uživatelského, tak i z vývojářského pohledu.</w:t>
      </w:r>
      <w:r w:rsidR="008E5880">
        <w:br w:type="page"/>
      </w:r>
    </w:p>
    <w:p w14:paraId="1876C8D0" w14:textId="6F24E903" w:rsidR="00DC2583" w:rsidRDefault="00DC2583">
      <w:pPr>
        <w:pStyle w:val="Obsah1"/>
        <w:tabs>
          <w:tab w:val="right" w:leader="dot" w:pos="8777"/>
        </w:tabs>
        <w:rPr>
          <w:rFonts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lastRenderedPageBreak/>
        <w:fldChar w:fldCharType="begin"/>
      </w:r>
      <w:r>
        <w:instrText xml:space="preserve"> TOC \f \h \z \t "K1;1;K2;2" </w:instrText>
      </w:r>
      <w:r>
        <w:fldChar w:fldCharType="separate"/>
      </w:r>
      <w:hyperlink w:anchor="_Toc191569674" w:history="1">
        <w:r w:rsidRPr="00621E61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02A011" w14:textId="3F4883ED" w:rsidR="00DC2583" w:rsidRDefault="00DC2583">
      <w:pPr>
        <w:pStyle w:val="Obsah1"/>
        <w:tabs>
          <w:tab w:val="left" w:pos="440"/>
          <w:tab w:val="right" w:leader="dot" w:pos="8777"/>
        </w:tabs>
        <w:rPr>
          <w:rFonts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1569675" w:history="1">
        <w:r w:rsidRPr="00621E61">
          <w:rPr>
            <w:rStyle w:val="Hypertextovodkaz"/>
            <w:noProof/>
          </w:rPr>
          <w:t>1</w:t>
        </w:r>
        <w:r>
          <w:rPr>
            <w:rFonts w:cstheme="minorBidi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Návod k instalaci a spuštění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C3711D" w14:textId="2910E236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76" w:history="1">
        <w:r w:rsidRPr="00621E61">
          <w:rPr>
            <w:rStyle w:val="Hypertextovodkaz"/>
            <w:noProof/>
          </w:rPr>
          <w:t>1.1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Instalace a nastavení potřebných programů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D71D35" w14:textId="13DC6823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77" w:history="1">
        <w:r w:rsidRPr="00621E61">
          <w:rPr>
            <w:rStyle w:val="Hypertextovodkaz"/>
            <w:noProof/>
          </w:rPr>
          <w:t>1.2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Stažení a nastavení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885286" w14:textId="42618E58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78" w:history="1">
        <w:r w:rsidRPr="00621E61">
          <w:rPr>
            <w:rStyle w:val="Hypertextovodkaz"/>
            <w:noProof/>
          </w:rPr>
          <w:t>1.3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Nastavení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D2911B" w14:textId="2A649846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79" w:history="1">
        <w:r w:rsidRPr="00621E61">
          <w:rPr>
            <w:rStyle w:val="Hypertextovodkaz"/>
            <w:noProof/>
          </w:rPr>
          <w:t>1.4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Spuštění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159C05" w14:textId="5BF06070" w:rsidR="00DC2583" w:rsidRDefault="00DC2583">
      <w:pPr>
        <w:pStyle w:val="Obsah1"/>
        <w:tabs>
          <w:tab w:val="left" w:pos="440"/>
          <w:tab w:val="right" w:leader="dot" w:pos="8777"/>
        </w:tabs>
        <w:rPr>
          <w:rFonts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1569680" w:history="1">
        <w:r w:rsidRPr="00621E61">
          <w:rPr>
            <w:rStyle w:val="Hypertextovodkaz"/>
            <w:noProof/>
          </w:rPr>
          <w:t>2</w:t>
        </w:r>
        <w:r>
          <w:rPr>
            <w:rFonts w:cstheme="minorBidi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Popis pohledu uživatele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0F22D1" w14:textId="6D8D294E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1" w:history="1">
        <w:r w:rsidRPr="00621E61">
          <w:rPr>
            <w:rStyle w:val="Hypertextovodkaz"/>
            <w:noProof/>
          </w:rPr>
          <w:t>2.1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Registrace a přihlášení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B76BD7" w14:textId="0E97C626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2" w:history="1">
        <w:r w:rsidRPr="00621E61">
          <w:rPr>
            <w:rStyle w:val="Hypertextovodkaz"/>
            <w:noProof/>
          </w:rPr>
          <w:t>2.2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Hlavní herní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B0EE9F" w14:textId="45EC759F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3" w:history="1">
        <w:r w:rsidRPr="00621E61">
          <w:rPr>
            <w:rStyle w:val="Hypertextovodkaz"/>
            <w:noProof/>
          </w:rPr>
          <w:t>2.3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Pravidla hry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BF2998" w14:textId="78F1B1B5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4" w:history="1">
        <w:r w:rsidRPr="00621E61">
          <w:rPr>
            <w:rStyle w:val="Hypertextovodkaz"/>
            <w:noProof/>
          </w:rPr>
          <w:t>2.4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Odhlášení hráče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AB9245" w14:textId="223B08BF" w:rsidR="00DC2583" w:rsidRDefault="00DC2583">
      <w:pPr>
        <w:pStyle w:val="Obsah1"/>
        <w:tabs>
          <w:tab w:val="left" w:pos="440"/>
          <w:tab w:val="right" w:leader="dot" w:pos="8777"/>
        </w:tabs>
        <w:rPr>
          <w:rFonts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1569685" w:history="1">
        <w:r w:rsidRPr="00621E61">
          <w:rPr>
            <w:rStyle w:val="Hypertextovodkaz"/>
            <w:noProof/>
          </w:rPr>
          <w:t>4</w:t>
        </w:r>
        <w:r>
          <w:rPr>
            <w:rFonts w:cstheme="minorBidi"/>
            <w:noProof/>
            <w:color w:val="auto"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Popis technických řešení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174A0C" w14:textId="1CDF3902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6" w:history="1">
        <w:r w:rsidRPr="00621E61">
          <w:rPr>
            <w:rStyle w:val="Hypertextovodkaz"/>
            <w:noProof/>
          </w:rPr>
          <w:t>4.1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Přihlášení a registrace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804DD5" w14:textId="1EE493B7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7" w:history="1">
        <w:r w:rsidRPr="00621E61">
          <w:rPr>
            <w:rStyle w:val="Hypertextovodkaz"/>
            <w:noProof/>
          </w:rPr>
          <w:t>4.2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Ukládání skóre do databaze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36A2F2" w14:textId="18D38836" w:rsidR="00DC2583" w:rsidRDefault="00DC2583">
      <w:pPr>
        <w:pStyle w:val="Obsah2"/>
        <w:tabs>
          <w:tab w:val="left" w:pos="960"/>
          <w:tab w:val="right" w:leader="dot" w:pos="8777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1569688" w:history="1">
        <w:r w:rsidRPr="00621E61">
          <w:rPr>
            <w:rStyle w:val="Hypertextovodkaz"/>
            <w:noProof/>
          </w:rPr>
          <w:t>4.3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621E61">
          <w:rPr>
            <w:rStyle w:val="Hypertextovodkaz"/>
            <w:noProof/>
          </w:rPr>
          <w:t>Herní logika v 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15EB18" w14:textId="116DD970" w:rsidR="00DC2583" w:rsidRDefault="00DC2583">
      <w:pPr>
        <w:pStyle w:val="Obsah1"/>
        <w:tabs>
          <w:tab w:val="right" w:leader="dot" w:pos="8777"/>
        </w:tabs>
        <w:rPr>
          <w:rFonts w:cstheme="minorBidi"/>
          <w:noProof/>
          <w:color w:val="auto"/>
          <w:kern w:val="2"/>
          <w:sz w:val="24"/>
          <w:szCs w:val="24"/>
          <w14:ligatures w14:val="standardContextual"/>
        </w:rPr>
      </w:pPr>
      <w:hyperlink w:anchor="_Toc191569689" w:history="1">
        <w:r w:rsidRPr="00621E61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_Toc191569689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293DB1" w14:textId="1BE8AEA5" w:rsidR="002976B0" w:rsidRDefault="00DC2583" w:rsidP="002976B0">
      <w:pPr>
        <w:pStyle w:val="zkladntextovodstavec"/>
      </w:pPr>
      <w:r>
        <w:fldChar w:fldCharType="end"/>
      </w:r>
    </w:p>
    <w:p w14:paraId="396A8E35" w14:textId="77777777" w:rsidR="003B348B" w:rsidRDefault="003B348B" w:rsidP="002976B0">
      <w:pPr>
        <w:pStyle w:val="zkladntextovodstavec"/>
        <w:sectPr w:rsidR="003B348B" w:rsidSect="00E3634D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14:paraId="47DE522F" w14:textId="77777777" w:rsidR="00C577D5" w:rsidRPr="004A342B" w:rsidRDefault="002976B0" w:rsidP="004A342B">
      <w:pPr>
        <w:pStyle w:val="K1"/>
      </w:pPr>
      <w:bookmarkStart w:id="0" w:name="_Toc191569674"/>
      <w:r w:rsidRPr="004A342B">
        <w:lastRenderedPageBreak/>
        <w:t>Úvod</w:t>
      </w:r>
      <w:bookmarkEnd w:id="0"/>
    </w:p>
    <w:p w14:paraId="612DA724" w14:textId="77777777" w:rsidR="00E13F8A" w:rsidRPr="00E13F8A" w:rsidRDefault="00E13F8A" w:rsidP="00E13F8A">
      <w:pPr>
        <w:pStyle w:val="zkladntextovodstavec"/>
      </w:pPr>
      <w:r w:rsidRPr="00E13F8A">
        <w:t xml:space="preserve">Maturitní projekt Hra Had je implementací klasické hry </w:t>
      </w:r>
      <w:r w:rsidRPr="00E13F8A">
        <w:rPr>
          <w:i/>
          <w:iCs/>
        </w:rPr>
        <w:t>Snake</w:t>
      </w:r>
      <w:r w:rsidRPr="00E13F8A">
        <w:t>, vytvořenou pomocí vývojových jazyků PHP, JavaScriptu a CSS. Cílem projektu je vyvinout zmíněnou hru tak, aby byla snadno dostupná a spustitelná přímo v internetovém prohlížeči. Hra zahrnuje základní funkce herního konceptu, jako jsou registrace a přihlášení uživatele, ovládání hada, sbírání ovoce a přičítání skóre. Výsledné skóre se následně zobrazí v tabulce nejlepších hráčů.</w:t>
      </w:r>
    </w:p>
    <w:p w14:paraId="2F71EBB7" w14:textId="77777777" w:rsidR="00E13F8A" w:rsidRPr="00E13F8A" w:rsidRDefault="00E13F8A" w:rsidP="00E13F8A">
      <w:pPr>
        <w:pStyle w:val="zkladntextovodstavec"/>
      </w:pPr>
      <w:r w:rsidRPr="00E13F8A">
        <w:t>Dokumentace popisuje jednotlivé fáze vývoje hry a obsahuje detailní přehled uživatelského rozhraní s vysvětlením herních pravidel, způsobu ovládání a návodem na instalaci. Dále se zaměřuje na technické řešení klíčových částí hry, včetně implementace herní logiky v JavaScriptu, vizuálního stylování pomocí CSS a využití PHP pro serverovou podporu. Popsána bude také práce se vstupy od uživatele, detekce kolizí, mechanismus sbírání skóre, růstu hada a plynulé vykreslování herního prostředí.</w:t>
      </w:r>
    </w:p>
    <w:p w14:paraId="406CAAF0" w14:textId="77777777" w:rsidR="00E13F8A" w:rsidRPr="00E13F8A" w:rsidRDefault="00E13F8A" w:rsidP="00E13F8A">
      <w:pPr>
        <w:pStyle w:val="zkladntextovodstavec"/>
      </w:pPr>
      <w:r w:rsidRPr="00E13F8A">
        <w:t>Téma projektu bylo zvoleno z důvodu autorovy zvědavosti na proces tvorby jednodušších her a snahy lépe porozumět základním principům programovací logiky a algoritmů. Vývoj této hry zároveň autorovi umožnil prohloubit znalosti programovacích jazyků JavaScript a CSS a získat praktické zkušenosti s jejich integrací při tvorbě interaktivního webového prostředí.</w:t>
      </w:r>
    </w:p>
    <w:p w14:paraId="7FDCFD97" w14:textId="74AF773A" w:rsidR="009274E4" w:rsidRDefault="00C33AAE">
      <w:r>
        <w:br w:type="page"/>
      </w:r>
    </w:p>
    <w:p w14:paraId="1310B650" w14:textId="508CC01F" w:rsidR="00C578CD" w:rsidRDefault="009274E4" w:rsidP="00C578CD">
      <w:pPr>
        <w:pStyle w:val="K1"/>
      </w:pPr>
      <w:bookmarkStart w:id="1" w:name="_Toc191569675"/>
      <w:r>
        <w:lastRenderedPageBreak/>
        <w:t>Návod k</w:t>
      </w:r>
      <w:r w:rsidR="00DC2583">
        <w:t xml:space="preserve"> </w:t>
      </w:r>
      <w:r>
        <w:t>instalaci a spuštění</w:t>
      </w:r>
      <w:bookmarkEnd w:id="1"/>
    </w:p>
    <w:p w14:paraId="38A82AA8" w14:textId="488B0717" w:rsidR="00C578CD" w:rsidRPr="00C578CD" w:rsidRDefault="00C578CD" w:rsidP="00C578CD">
      <w:pPr>
        <w:pStyle w:val="K2"/>
      </w:pPr>
      <w:bookmarkStart w:id="2" w:name="_Toc191569676"/>
      <w:r>
        <w:t>Instalace a nastavení potřebných programů</w:t>
      </w:r>
      <w:bookmarkEnd w:id="2"/>
    </w:p>
    <w:p w14:paraId="7EDBBC57" w14:textId="4C38A5E0" w:rsidR="00C578CD" w:rsidRDefault="00C578CD" w:rsidP="00C578CD">
      <w:pPr>
        <w:pStyle w:val="zkladntextovodstavec"/>
      </w:pPr>
      <w:r>
        <w:t>Aplikace je naprogramována pomocí jazyku PHP a pro správné fungování je nutné mít nainstalovaný a funkční webový server například Apache, PHP a MySQL nebo jiný databázový systém. Tohle vše bude dostupné, pokud si stáhnete balíček softwarových programů XAMPP nebo WAMPP.</w:t>
      </w:r>
    </w:p>
    <w:p w14:paraId="78192C6F" w14:textId="43F31807" w:rsidR="00C578CD" w:rsidRDefault="00C578CD" w:rsidP="00C578CD">
      <w:pPr>
        <w:pStyle w:val="K2"/>
      </w:pPr>
      <w:bookmarkStart w:id="3" w:name="_Toc191569677"/>
      <w:r>
        <w:t>Stažení a nastavení souborů</w:t>
      </w:r>
      <w:bookmarkEnd w:id="3"/>
    </w:p>
    <w:p w14:paraId="3735C60E" w14:textId="7A9DF006" w:rsidR="00C578CD" w:rsidRDefault="00C578CD" w:rsidP="00C578CD">
      <w:pPr>
        <w:pStyle w:val="zkladntextovodstavec"/>
      </w:pPr>
      <w:r>
        <w:t xml:space="preserve">Zdrojové soubory aplikace si stáhněte a rozbalte je do </w:t>
      </w:r>
      <w:r w:rsidR="00A00755">
        <w:t xml:space="preserve">kořenového adresáře webového serveru např. </w:t>
      </w:r>
      <w:r w:rsidR="00A00755" w:rsidRPr="00A00755">
        <w:t>C:\xampp\htdocs\</w:t>
      </w:r>
      <w:r w:rsidR="00A00755">
        <w:t>. Dále se ujistěte že složka se soubory obsahuje databaze.php zde totiž propojíte váš server s aplikací.</w:t>
      </w:r>
    </w:p>
    <w:p w14:paraId="709CF26A" w14:textId="3CD7F956" w:rsidR="00A00755" w:rsidRDefault="00A00755" w:rsidP="00A00755">
      <w:pPr>
        <w:pStyle w:val="K2"/>
        <w:ind w:left="0" w:firstLine="0"/>
      </w:pPr>
      <w:bookmarkStart w:id="4" w:name="_Toc191569678"/>
      <w:r>
        <w:t>Nastavení databáze</w:t>
      </w:r>
      <w:bookmarkEnd w:id="4"/>
    </w:p>
    <w:p w14:paraId="3FED5B84" w14:textId="17F5FE5B" w:rsidR="0022467C" w:rsidRDefault="00825216" w:rsidP="0022467C">
      <w:pPr>
        <w:pStyle w:val="zkladntextovodstavec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085246" wp14:editId="5F24DB12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2409825" cy="257175"/>
            <wp:effectExtent l="0" t="0" r="9525" b="9525"/>
            <wp:wrapSquare wrapText="bothSides"/>
            <wp:docPr id="13220130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130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67C">
        <w:t>V MySQL souboru databaze.sql vytvořte databázi had pomoci příkazu:</w:t>
      </w:r>
      <w:r w:rsidRPr="00825216">
        <w:rPr>
          <w:noProof/>
        </w:rPr>
        <w:t xml:space="preserve"> </w:t>
      </w:r>
    </w:p>
    <w:p w14:paraId="155D9450" w14:textId="77777777" w:rsidR="00825216" w:rsidRDefault="00825216" w:rsidP="00825216">
      <w:pPr>
        <w:pStyle w:val="zkladntextovodstavec"/>
        <w:ind w:left="720"/>
      </w:pPr>
    </w:p>
    <w:p w14:paraId="0ED92331" w14:textId="0C27E93E" w:rsidR="0022467C" w:rsidRDefault="0022467C" w:rsidP="0022467C">
      <w:pPr>
        <w:pStyle w:val="zkladntextovodstavec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A6520E" wp14:editId="54EB8C59">
            <wp:simplePos x="0" y="0"/>
            <wp:positionH relativeFrom="margin">
              <wp:posOffset>3129915</wp:posOffset>
            </wp:positionH>
            <wp:positionV relativeFrom="paragraph">
              <wp:posOffset>11430</wp:posOffset>
            </wp:positionV>
            <wp:extent cx="619125" cy="200025"/>
            <wp:effectExtent l="0" t="0" r="9525" b="9525"/>
            <wp:wrapSquare wrapText="bothSides"/>
            <wp:docPr id="6154967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967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Dále tuto databázi spusťte pomocí příkazu:</w:t>
      </w:r>
      <w:r w:rsidRPr="0022467C">
        <w:rPr>
          <w:noProof/>
        </w:rPr>
        <w:t xml:space="preserve"> </w:t>
      </w:r>
    </w:p>
    <w:p w14:paraId="1254577D" w14:textId="77777777" w:rsidR="0022467C" w:rsidRDefault="0022467C" w:rsidP="0022467C">
      <w:pPr>
        <w:pStyle w:val="Odstavecseseznamem"/>
      </w:pPr>
    </w:p>
    <w:p w14:paraId="004ADA64" w14:textId="70A2EFBB" w:rsidR="00C302BD" w:rsidRDefault="00C302BD" w:rsidP="00C302BD">
      <w:pPr>
        <w:pStyle w:val="zkladntextovodstavec"/>
        <w:numPr>
          <w:ilvl w:val="0"/>
          <w:numId w:val="4"/>
        </w:numPr>
        <w:spacing w:after="600"/>
        <w:ind w:left="714" w:hanging="357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6869194" wp14:editId="35D3C2CF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1704975" cy="266700"/>
            <wp:effectExtent l="0" t="0" r="9525" b="0"/>
            <wp:wrapNone/>
            <wp:docPr id="10361325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3252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7621AA8" wp14:editId="39F8E09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409700" cy="247650"/>
            <wp:effectExtent l="0" t="0" r="0" b="0"/>
            <wp:wrapNone/>
            <wp:docPr id="58662839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2839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467C">
        <w:t>A dále vytvořte 2 tabulky „hraci“ a „tophraci“ pomocí příkazů:</w:t>
      </w:r>
      <w:r w:rsidR="00825216" w:rsidRPr="00825216">
        <w:rPr>
          <w:noProof/>
        </w:rPr>
        <w:t xml:space="preserve"> </w:t>
      </w:r>
    </w:p>
    <w:p w14:paraId="118E50D5" w14:textId="498D5C3F" w:rsidR="00DD7956" w:rsidRDefault="008A0084" w:rsidP="00DD7956">
      <w:pPr>
        <w:pStyle w:val="zkladntextovodstave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FC0EC6B" wp14:editId="4F18C6B0">
                <wp:simplePos x="0" y="0"/>
                <wp:positionH relativeFrom="margin">
                  <wp:align>right</wp:align>
                </wp:positionH>
                <wp:positionV relativeFrom="paragraph">
                  <wp:posOffset>2118995</wp:posOffset>
                </wp:positionV>
                <wp:extent cx="5705475" cy="167640"/>
                <wp:effectExtent l="0" t="0" r="9525" b="3810"/>
                <wp:wrapTight wrapText="bothSides">
                  <wp:wrapPolygon edited="0">
                    <wp:start x="0" y="0"/>
                    <wp:lineTo x="0" y="19636"/>
                    <wp:lineTo x="21564" y="19636"/>
                    <wp:lineTo x="21564" y="0"/>
                    <wp:lineTo x="0" y="0"/>
                  </wp:wrapPolygon>
                </wp:wrapTight>
                <wp:docPr id="171053745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EF1AE5" w14:textId="017AD812" w:rsidR="008A0084" w:rsidRPr="00771F72" w:rsidRDefault="008A0084" w:rsidP="008A0084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5" w:name="_Toc191577956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bookmarkEnd w:id="5"/>
                            <w:r w:rsidR="007719FF">
                              <w:t>PHP kód pro připojení k databázi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0EC6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398.05pt;margin-top:166.85pt;width:449.25pt;height:13.2pt;z-index:-2516449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" stroked="f">
                <v:textbox inset="0,0,0,0">
                  <w:txbxContent>
                    <w:p w14:paraId="00EF1AE5" w14:textId="017AD812" w:rsidR="008A0084" w:rsidRPr="00771F72" w:rsidRDefault="008A0084" w:rsidP="008A0084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bookmarkStart w:id="6" w:name="_Toc191577956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bookmarkEnd w:id="6"/>
                      <w:r w:rsidR="007719FF">
                        <w:t>PHP kód pro připojení k databázi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34CA5AC" wp14:editId="495ACA4F">
            <wp:simplePos x="0" y="0"/>
            <wp:positionH relativeFrom="margin">
              <wp:posOffset>45085</wp:posOffset>
            </wp:positionH>
            <wp:positionV relativeFrom="paragraph">
              <wp:posOffset>412115</wp:posOffset>
            </wp:positionV>
            <wp:extent cx="5212080" cy="1661795"/>
            <wp:effectExtent l="0" t="0" r="7620" b="0"/>
            <wp:wrapTight wrapText="bothSides">
              <wp:wrapPolygon edited="0">
                <wp:start x="0" y="0"/>
                <wp:lineTo x="0" y="21295"/>
                <wp:lineTo x="21553" y="21295"/>
                <wp:lineTo x="21553" y="0"/>
                <wp:lineTo x="0" y="0"/>
              </wp:wrapPolygon>
            </wp:wrapTight>
            <wp:docPr id="1072777551" name="Obrázek 1" descr="Obsah obrázku text, software, Multimediální software, Grafický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77551" name="Obrázek 1" descr="Obsah obrázku text, software, Multimediální software, Grafický software&#10;&#10;Obsah vygenerovaný umělou inteligencí může být nesprávný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2BD">
        <w:t xml:space="preserve">Poté otevřete soubor </w:t>
      </w:r>
      <w:proofErr w:type="spellStart"/>
      <w:r w:rsidR="00C302BD">
        <w:t>databaze.php</w:t>
      </w:r>
      <w:proofErr w:type="spellEnd"/>
      <w:r w:rsidR="00C302BD">
        <w:t xml:space="preserve"> ve Visual Studio Code a </w:t>
      </w:r>
      <w:r w:rsidR="00DD7956">
        <w:t xml:space="preserve">mezi uvozovky </w:t>
      </w:r>
      <w:r w:rsidR="00C302BD">
        <w:t>upravíte připojení k databázi podle vašich údajů</w:t>
      </w:r>
      <w:r w:rsidR="00DD7956">
        <w:t xml:space="preserve">: </w:t>
      </w:r>
    </w:p>
    <w:p w14:paraId="0EF0849B" w14:textId="77777777" w:rsidR="00DD7956" w:rsidRDefault="00DD7956" w:rsidP="00DD7956">
      <w:pPr>
        <w:pStyle w:val="K2"/>
        <w:ind w:left="0" w:firstLine="0"/>
      </w:pPr>
      <w:bookmarkStart w:id="7" w:name="_Toc191569679"/>
      <w:r>
        <w:t>Spuštění aplikace</w:t>
      </w:r>
      <w:bookmarkEnd w:id="7"/>
    </w:p>
    <w:p w14:paraId="18274A09" w14:textId="64ADD735" w:rsidR="00DD7956" w:rsidRPr="00DD7956" w:rsidRDefault="00DD7956" w:rsidP="00DD7956">
      <w:pPr>
        <w:pStyle w:val="zkladntextovodstavec"/>
      </w:pPr>
      <w:r>
        <w:t xml:space="preserve">Spusťte webový server, otevřete prohlížeč a do adresního řádku zadejte </w:t>
      </w:r>
      <w:hyperlink r:id="rId14" w:history="1">
        <w:r w:rsidRPr="00472AC4">
          <w:rPr>
            <w:rStyle w:val="Hypertextovodkaz"/>
          </w:rPr>
          <w:t>http://localhost/HraHad/</w:t>
        </w:r>
      </w:hyperlink>
      <w:r>
        <w:t>.</w:t>
      </w:r>
    </w:p>
    <w:p w14:paraId="1F592273" w14:textId="364FEADA" w:rsidR="00DD7956" w:rsidRPr="00DD7956" w:rsidRDefault="00DD7956" w:rsidP="00DD7956">
      <w:pPr>
        <w:pStyle w:val="zkladntextovodstavec"/>
      </w:pPr>
    </w:p>
    <w:p w14:paraId="5C1D8CCD" w14:textId="79A690CA" w:rsidR="00C33AAE" w:rsidRPr="00DC2583" w:rsidRDefault="009274E4" w:rsidP="00DC2583">
      <w:pPr>
        <w:pStyle w:val="zkladnnadpisovodstavec"/>
      </w:pPr>
      <w:r>
        <w:br w:type="page"/>
      </w:r>
    </w:p>
    <w:p w14:paraId="0ED28BDF" w14:textId="63C0E104" w:rsidR="00475B57" w:rsidRDefault="00475B57" w:rsidP="00475B57">
      <w:pPr>
        <w:pStyle w:val="K1"/>
      </w:pPr>
      <w:bookmarkStart w:id="8" w:name="_Toc191569680"/>
      <w:r>
        <w:lastRenderedPageBreak/>
        <w:t>Popis pohledu uživatele</w:t>
      </w:r>
      <w:bookmarkEnd w:id="8"/>
    </w:p>
    <w:p w14:paraId="1FDA6CB3" w14:textId="10B59C95" w:rsidR="00475B57" w:rsidRDefault="00475B57" w:rsidP="00475B57">
      <w:pPr>
        <w:pStyle w:val="zkladntextovodstavec"/>
      </w:pPr>
      <w:r>
        <w:t>V této kapitole bude přiblíženo uživatelské rozhraní, návod k přihlášení, pravidla hry a odhlášení hráče</w:t>
      </w:r>
      <w:r w:rsidR="00F15FAF">
        <w:t>.</w:t>
      </w:r>
      <w:r w:rsidR="00F15F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F15FAF" w:rsidRPr="00F15FAF">
        <w:t>Tento popis</w:t>
      </w:r>
      <w:r w:rsidR="00F15FAF">
        <w:t xml:space="preserve"> by měl uživatel umožnit snadné </w:t>
      </w:r>
      <w:r w:rsidR="0022467C">
        <w:t>pochopení,</w:t>
      </w:r>
      <w:r w:rsidR="00F15FAF">
        <w:t xml:space="preserve"> jak webová aplikace funguje a mohl ji pohotově a efektivně využívat</w:t>
      </w:r>
      <w:r w:rsidR="00F15FAF" w:rsidRPr="00F15FAF">
        <w:t>.</w:t>
      </w:r>
    </w:p>
    <w:p w14:paraId="28387CFB" w14:textId="0C4014D2" w:rsidR="00475B57" w:rsidRDefault="00475B57" w:rsidP="00475B57">
      <w:pPr>
        <w:pStyle w:val="K2"/>
      </w:pPr>
      <w:bookmarkStart w:id="9" w:name="_Toc191569681"/>
      <w:r>
        <w:t>Registrace a přihlášení</w:t>
      </w:r>
      <w:bookmarkEnd w:id="9"/>
    </w:p>
    <w:p w14:paraId="526B90B8" w14:textId="77777777" w:rsidR="008A0084" w:rsidRDefault="00475B57" w:rsidP="008A0084">
      <w:pPr>
        <w:pStyle w:val="zkladntextovodstavec"/>
        <w:keepNext/>
      </w:pPr>
      <w:r>
        <w:t>Po úspěšné instalaci a následném spuštění hry je hráč přesměrován na úvodní stránku kde v horním menu je možnost registrace či přihlášení. Nový uživatel si může vytvořit účet zadáním hráčského jména a hesla. Po úspěšné registraci je uživatel přesměrován na stránku přihlášení, kde zadá své přihlašovací údaje a po jejich ověření je přesměrován na hlavní herní obrazovku.</w:t>
      </w:r>
      <w:r w:rsidR="00CB5B96" w:rsidRPr="00CB5B96">
        <w:rPr>
          <w:noProof/>
        </w:rPr>
        <w:t xml:space="preserve"> </w:t>
      </w:r>
      <w:r w:rsidR="00CB5B96">
        <w:rPr>
          <w:noProof/>
        </w:rPr>
        <w:drawing>
          <wp:inline distT="0" distB="0" distL="0" distR="0" wp14:anchorId="6F6A22FD" wp14:editId="3FE8370D">
            <wp:extent cx="3770795" cy="3378835"/>
            <wp:effectExtent l="0" t="0" r="1270" b="0"/>
            <wp:docPr id="1097681249" name="Obrázek 1" descr="Obsah obrázku text, snímek obrazovky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81249" name="Obrázek 1" descr="Obsah obrázku text, snímek obrazovky, Písmo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2969" cy="33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BDED" w14:textId="184B59EF" w:rsidR="00475B57" w:rsidRDefault="008A0084" w:rsidP="008A0084">
      <w:pPr>
        <w:pStyle w:val="Titulek"/>
        <w:jc w:val="both"/>
      </w:pPr>
      <w:bookmarkStart w:id="10" w:name="_Toc19157795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Přihlašovací obrazovka</w:t>
      </w:r>
      <w:bookmarkEnd w:id="10"/>
    </w:p>
    <w:p w14:paraId="5CADB196" w14:textId="1CF0D38C" w:rsidR="00475B57" w:rsidRDefault="00475B57" w:rsidP="00475B57">
      <w:pPr>
        <w:pStyle w:val="K2"/>
      </w:pPr>
      <w:bookmarkStart w:id="11" w:name="_Toc191569682"/>
      <w:r>
        <w:t>Hlavní herní rozhraní</w:t>
      </w:r>
      <w:bookmarkEnd w:id="11"/>
    </w:p>
    <w:p w14:paraId="3EAE380B" w14:textId="068DEC68" w:rsidR="008A0084" w:rsidRDefault="00475B57" w:rsidP="008A0084">
      <w:pPr>
        <w:pStyle w:val="zkladntextovodstavec"/>
        <w:keepNext/>
      </w:pPr>
      <w:r w:rsidRPr="00475B57">
        <w:t xml:space="preserve">Po přihlášení se zobrazí hlavní herní rozhraní, které obsahuje </w:t>
      </w:r>
      <w:r>
        <w:t xml:space="preserve">čtvercovou </w:t>
      </w:r>
      <w:r w:rsidRPr="00475B57">
        <w:t>herní plochu</w:t>
      </w:r>
      <w:r>
        <w:t xml:space="preserve"> 17x17 herních </w:t>
      </w:r>
      <w:r w:rsidR="00F15FAF">
        <w:t>políček,</w:t>
      </w:r>
      <w:r>
        <w:t xml:space="preserve"> které tvoří mřížku</w:t>
      </w:r>
      <w:r w:rsidRPr="00475B57">
        <w:t xml:space="preserve">, na níž se pohybuje had. Uživatel hada ovládá pomocí šipek na klávesnici. V pravé části obrazovky je k dispozici tabulka nejlepších hráčů, která zobrazuje nejvyšší dosažená skóre </w:t>
      </w:r>
      <w:r w:rsidRPr="00475B57">
        <w:lastRenderedPageBreak/>
        <w:t xml:space="preserve">jednotlivých uživatelů. V horní části obrazovky je zároveň vidět jméno aktuálně přihlášeného hráče a </w:t>
      </w:r>
      <w:r w:rsidR="008A0084">
        <w:rPr>
          <w:noProof/>
        </w:rPr>
        <w:drawing>
          <wp:anchor distT="0" distB="0" distL="114300" distR="114300" simplePos="0" relativeHeight="251672576" behindDoc="0" locked="0" layoutInCell="1" allowOverlap="1" wp14:anchorId="4922B149" wp14:editId="62099EFF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544570" cy="3596640"/>
            <wp:effectExtent l="0" t="0" r="0" b="3810"/>
            <wp:wrapTopAndBottom/>
            <wp:docPr id="1688876027" name="Obrázek 1" descr="Obsah obrázku text, snímek obrazovky, software, Multimediální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76027" name="Obrázek 1" descr="Obsah obrázku text, snímek obrazovky, software, Multimediální software&#10;&#10;Obsah vygenerovaný umělou inteligencí může být nesprávný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5B57">
        <w:t>možnost odhlášení.</w:t>
      </w:r>
      <w:r w:rsidR="00CB5B96" w:rsidRPr="00CB5B96">
        <w:rPr>
          <w:noProof/>
        </w:rPr>
        <w:t xml:space="preserve"> </w:t>
      </w:r>
    </w:p>
    <w:p w14:paraId="54CD8F9C" w14:textId="21D167DC" w:rsidR="00475B57" w:rsidRDefault="008A0084" w:rsidP="008A0084">
      <w:pPr>
        <w:pStyle w:val="Titulek"/>
        <w:jc w:val="both"/>
      </w:pPr>
      <w:bookmarkStart w:id="12" w:name="_Toc19157795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Herní rozhraní</w:t>
      </w:r>
      <w:bookmarkEnd w:id="12"/>
    </w:p>
    <w:p w14:paraId="22CC2925" w14:textId="30349210" w:rsidR="00475B57" w:rsidRDefault="00475B57" w:rsidP="00475B57">
      <w:pPr>
        <w:pStyle w:val="K2"/>
      </w:pPr>
      <w:bookmarkStart w:id="13" w:name="_Toc191569683"/>
      <w:r>
        <w:t>Pravidla hry</w:t>
      </w:r>
      <w:bookmarkEnd w:id="13"/>
    </w:p>
    <w:p w14:paraId="2CD86875" w14:textId="47D568E5" w:rsidR="00475B57" w:rsidRDefault="00475B57" w:rsidP="00475B57">
      <w:pPr>
        <w:pStyle w:val="zkladntextovodstavec"/>
      </w:pPr>
      <w:r w:rsidRPr="00475B57">
        <w:t xml:space="preserve">Hra funguje na principu sbírání žlutých objektů, přičemž s každým </w:t>
      </w:r>
      <w:r>
        <w:t>„</w:t>
      </w:r>
      <w:r w:rsidRPr="00475B57">
        <w:t>snědeným</w:t>
      </w:r>
      <w:r>
        <w:t>“</w:t>
      </w:r>
      <w:r w:rsidRPr="00475B57">
        <w:t xml:space="preserve"> bodem se had prodlužuje</w:t>
      </w:r>
      <w:r>
        <w:t xml:space="preserve"> o jedno herní políčko</w:t>
      </w:r>
      <w:r w:rsidRPr="00475B57">
        <w:t>. Hra končí v případě, že had narazí do zdi nebo do vlastního těla. Skóre hráče se počítá podle počtu snědených bodů a nejlepší dosažené výsledky jsou automaticky ukládány do tabulky nejlepších hráčů. Tato tabulka je seřazena sestupně, takže hráč s nejvyšším skóre je zobrazen na prvním místě.</w:t>
      </w:r>
    </w:p>
    <w:p w14:paraId="7CC37AAE" w14:textId="13D4E235" w:rsidR="00475B57" w:rsidRDefault="00475B57" w:rsidP="00475B57">
      <w:pPr>
        <w:pStyle w:val="K2"/>
      </w:pPr>
      <w:bookmarkStart w:id="14" w:name="_Toc191569684"/>
      <w:r>
        <w:t>Odhlášení hráče</w:t>
      </w:r>
      <w:bookmarkEnd w:id="14"/>
    </w:p>
    <w:p w14:paraId="3FAA490A" w14:textId="32BE22B1" w:rsidR="000A03FD" w:rsidRPr="000A03FD" w:rsidRDefault="000A03FD" w:rsidP="000A03FD">
      <w:pPr>
        <w:pStyle w:val="zkladntextovodstavec"/>
      </w:pPr>
      <w:r>
        <w:t>Během hraní se může hráč kdykoliv odhlásit prostřednictvím tlačítka „odhlásit se“ nahoře v herním menu. Toto tlačítko uživatele okamžitě přesměruje zpět na úvodní stránku, kde se může znovu přihlásit nebo založit nového hráče.</w:t>
      </w:r>
    </w:p>
    <w:p w14:paraId="07965F46" w14:textId="77777777" w:rsidR="000A03FD" w:rsidRPr="000A03FD" w:rsidRDefault="000A03FD" w:rsidP="000A03FD">
      <w:pPr>
        <w:pStyle w:val="zkladntextovodstavec"/>
      </w:pPr>
    </w:p>
    <w:p w14:paraId="46490950" w14:textId="77777777" w:rsidR="00475B57" w:rsidRPr="00475B57" w:rsidRDefault="00475B57" w:rsidP="00475B57">
      <w:pPr>
        <w:pStyle w:val="zkladntextovodstavec"/>
      </w:pPr>
    </w:p>
    <w:p w14:paraId="112D63CC" w14:textId="7E293B3D" w:rsidR="00C33AAE" w:rsidRDefault="00C33AAE" w:rsidP="00475B57">
      <w:pPr>
        <w:pStyle w:val="K1"/>
      </w:pPr>
      <w:r>
        <w:br w:type="page"/>
      </w:r>
    </w:p>
    <w:p w14:paraId="18350F47" w14:textId="7F5FB6E8" w:rsidR="00DC2583" w:rsidRPr="00DC2583" w:rsidRDefault="00DC2583" w:rsidP="00DC2583">
      <w:pPr>
        <w:pStyle w:val="K1"/>
      </w:pPr>
      <w:bookmarkStart w:id="15" w:name="_Toc191569685"/>
      <w:r w:rsidRPr="00DC2583">
        <w:lastRenderedPageBreak/>
        <w:t>Popis technických řešení kódu</w:t>
      </w:r>
      <w:bookmarkEnd w:id="15"/>
    </w:p>
    <w:p w14:paraId="0BCE0F72" w14:textId="1E17F595" w:rsidR="00C33AAE" w:rsidRDefault="001A730E" w:rsidP="00DC2583">
      <w:pPr>
        <w:pStyle w:val="K2"/>
      </w:pPr>
      <w:bookmarkStart w:id="16" w:name="_Toc191569686"/>
      <w:r w:rsidRPr="00DC2583">
        <w:t>Přihlášení</w:t>
      </w:r>
      <w:r>
        <w:t xml:space="preserve"> a registrace</w:t>
      </w:r>
      <w:bookmarkEnd w:id="16"/>
    </w:p>
    <w:p w14:paraId="2D1AC168" w14:textId="77777777" w:rsidR="008A0084" w:rsidRDefault="001A730E" w:rsidP="008A0084">
      <w:pPr>
        <w:pStyle w:val="zkladntextovodstavec"/>
        <w:keepNext/>
      </w:pPr>
      <w:r w:rsidRPr="001A730E">
        <w:t>Pro registraci a přihlášení uživatelů do hry využívám databázovou tabulku "</w:t>
      </w:r>
      <w:proofErr w:type="spellStart"/>
      <w:r w:rsidRPr="001A730E">
        <w:t>hraci</w:t>
      </w:r>
      <w:proofErr w:type="spellEnd"/>
      <w:r w:rsidRPr="001A730E">
        <w:t xml:space="preserve">" vytvořenou v </w:t>
      </w:r>
      <w:proofErr w:type="spellStart"/>
      <w:r w:rsidRPr="001A730E">
        <w:t>MySQL</w:t>
      </w:r>
      <w:proofErr w:type="spellEnd"/>
      <w:r w:rsidRPr="001A730E">
        <w:t xml:space="preserve">, která obsahuje uživatelská jména a hashovaná hesla. Proces registrace začíná tím, že uživatel vyplní formulář se svým uživatelským jménem a heslem. Tyto údaje se následně odešlou metodou POST na server, kde je zpracuje PHP skript. Před uložením do databáze je heslo </w:t>
      </w:r>
      <w:proofErr w:type="spellStart"/>
      <w:r w:rsidRPr="001A730E">
        <w:t>zahashováno</w:t>
      </w:r>
      <w:proofErr w:type="spellEnd"/>
      <w:r w:rsidRPr="001A730E">
        <w:t xml:space="preserve"> pomocí funkce </w:t>
      </w:r>
      <w:proofErr w:type="spellStart"/>
      <w:r w:rsidRPr="001A730E">
        <w:t>password_</w:t>
      </w:r>
      <w:proofErr w:type="gramStart"/>
      <w:r w:rsidRPr="001A730E">
        <w:t>hash</w:t>
      </w:r>
      <w:proofErr w:type="spellEnd"/>
      <w:r w:rsidRPr="001A730E">
        <w:t>(</w:t>
      </w:r>
      <w:proofErr w:type="gramEnd"/>
      <w:r w:rsidRPr="001A730E">
        <w:t>) s algoritmem PASSWORD_BCRYPT, což zajišťuje, že heslo není uloženo ve čitelné podobě, a výrazně tím zvyšuje bezpečnost. Hashované heslo spolu s uživatelským jménem jsou následně uloženy do databáze prostřednictvím připraveného SQL dotazu INSERT INTO.</w:t>
      </w:r>
      <w:r w:rsidRPr="001A73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EF47F4" wp14:editId="3D360B62">
            <wp:extent cx="4831080" cy="3608399"/>
            <wp:effectExtent l="0" t="0" r="7620" b="0"/>
            <wp:docPr id="1295909825" name="Obrázek 1" descr="Obsah obrázku text, snímek obrazovky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09825" name="Obrázek 1" descr="Obsah obrázku text, snímek obrazovky, software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6947" cy="363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8DBC" w14:textId="31CFE103" w:rsidR="001A730E" w:rsidRDefault="008A0084" w:rsidP="008A0084">
      <w:pPr>
        <w:pStyle w:val="Titulek"/>
        <w:jc w:val="both"/>
      </w:pPr>
      <w:bookmarkStart w:id="17" w:name="_Toc19157795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Kód registrace</w:t>
      </w:r>
      <w:bookmarkEnd w:id="17"/>
    </w:p>
    <w:p w14:paraId="0C6F6D99" w14:textId="02C7F686" w:rsidR="001A730E" w:rsidRDefault="001A730E" w:rsidP="001A730E">
      <w:pPr>
        <w:pStyle w:val="zkladntextovodstavec"/>
        <w:rPr>
          <w:noProof/>
        </w:rPr>
      </w:pPr>
      <w:r w:rsidRPr="001A730E">
        <w:t>Pro přihlášení uživatelů do hry je využit formulář, ve kterém uživatel zadá své uživatelské jméno a heslo. Tyto údaje jsou odeslány metodou POST a následně zpracovány PHP skriptem. Nejprve se provede dotaz do databázové tabulky "</w:t>
      </w:r>
      <w:proofErr w:type="spellStart"/>
      <w:r w:rsidRPr="001A730E">
        <w:t>hraci</w:t>
      </w:r>
      <w:proofErr w:type="spellEnd"/>
      <w:r w:rsidRPr="001A730E">
        <w:t xml:space="preserve">" pomocí připraveného SQL dotazu SELECT, který vyhledá odpovídající uživatelské jméno. Pokud je uživatel nalezen, ověří se zadané heslo pomocí funkce </w:t>
      </w:r>
      <w:proofErr w:type="spellStart"/>
      <w:r w:rsidRPr="001A730E">
        <w:t>password_</w:t>
      </w:r>
      <w:proofErr w:type="gramStart"/>
      <w:r w:rsidRPr="001A730E">
        <w:t>verify</w:t>
      </w:r>
      <w:proofErr w:type="spellEnd"/>
      <w:r w:rsidRPr="001A730E">
        <w:t>(</w:t>
      </w:r>
      <w:proofErr w:type="gramEnd"/>
      <w:r w:rsidRPr="001A730E">
        <w:t xml:space="preserve">), která porovná zadané heslo s jeho hashovanou verzí uloženou v databázi. V případě </w:t>
      </w:r>
      <w:r w:rsidRPr="001A730E">
        <w:lastRenderedPageBreak/>
        <w:t xml:space="preserve">úspěšného ověření jsou do $_SESSION uloženy informace o uživateli, včetně jeho ID a přihlášeného </w:t>
      </w:r>
      <w:r w:rsidR="008A00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492688" wp14:editId="4EFBBEA2">
                <wp:simplePos x="0" y="0"/>
                <wp:positionH relativeFrom="column">
                  <wp:posOffset>0</wp:posOffset>
                </wp:positionH>
                <wp:positionV relativeFrom="paragraph">
                  <wp:posOffset>5312410</wp:posOffset>
                </wp:positionV>
                <wp:extent cx="4216400" cy="635"/>
                <wp:effectExtent l="0" t="0" r="0" b="0"/>
                <wp:wrapTopAndBottom/>
                <wp:docPr id="136917036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6B74E2" w14:textId="45498DD7" w:rsidR="008A0084" w:rsidRPr="003A6334" w:rsidRDefault="008A0084" w:rsidP="008A0084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bookmarkStart w:id="18" w:name="_Toc191577960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Kód přihlášení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92688" id="_x0000_s1027" type="#_x0000_t202" style="position:absolute;left:0;text-align:left;margin-left:0;margin-top:418.3pt;width:332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xGGAIAAD8EAAAOAAAAZHJzL2Uyb0RvYy54bWysU8Fu2zAMvQ/YPwi6L06yrhi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" stroked="f">
                <v:textbox style="mso-fit-shape-to-text:t" inset="0,0,0,0">
                  <w:txbxContent>
                    <w:p w14:paraId="606B74E2" w14:textId="45498DD7" w:rsidR="008A0084" w:rsidRPr="003A6334" w:rsidRDefault="008A0084" w:rsidP="008A0084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bookmarkStart w:id="19" w:name="_Toc191577960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Kód přihlášení</w:t>
                      </w:r>
                      <w:bookmarkEnd w:id="19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FA6476C" wp14:editId="184F6A76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4216400" cy="4849441"/>
            <wp:effectExtent l="0" t="0" r="0" b="8890"/>
            <wp:wrapTopAndBottom/>
            <wp:docPr id="504075731" name="Obrázek 1" descr="Obsah obrázku text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5731" name="Obrázek 1" descr="Obsah obrázku text, snímek obrazovky&#10;&#10;Obsah vygenerovaný umělou inteligencí může být nesprávný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849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730E">
        <w:t>stavu</w:t>
      </w:r>
      <w:r w:rsidR="00DF3E5C">
        <w:t>.</w:t>
      </w:r>
    </w:p>
    <w:p w14:paraId="4A6C3AAF" w14:textId="7733F500" w:rsidR="001A730E" w:rsidRDefault="001A730E" w:rsidP="001A730E">
      <w:pPr>
        <w:pStyle w:val="zkladntextovodstavec"/>
        <w:rPr>
          <w:noProof/>
        </w:rPr>
      </w:pPr>
      <w:r>
        <w:rPr>
          <w:noProof/>
        </w:rPr>
        <w:t>Dále tam jsou v obou případech zavedeny podmínky IF a alerty v případě neúspěšné registrace či přihlášení</w:t>
      </w:r>
    </w:p>
    <w:p w14:paraId="75EA0001" w14:textId="1897337A" w:rsidR="00DF3E5C" w:rsidRDefault="00DF3E5C" w:rsidP="00DC2583">
      <w:pPr>
        <w:pStyle w:val="K2"/>
      </w:pPr>
      <w:bookmarkStart w:id="20" w:name="_Toc191569687"/>
      <w:r>
        <w:t xml:space="preserve">Ukládání skóre do </w:t>
      </w:r>
      <w:proofErr w:type="spellStart"/>
      <w:r>
        <w:t>databaze</w:t>
      </w:r>
      <w:bookmarkEnd w:id="20"/>
      <w:proofErr w:type="spellEnd"/>
    </w:p>
    <w:p w14:paraId="0C0F5225" w14:textId="48D0B335" w:rsidR="00DF3E5C" w:rsidRDefault="00DF3E5C" w:rsidP="00DF3E5C">
      <w:pPr>
        <w:pStyle w:val="zkladntextovodstavec"/>
      </w:pPr>
      <w:r w:rsidRPr="00DF3E5C">
        <w:t xml:space="preserve">Ukládání skóre přihlášených uživatelů do databáze probíhá pomocí </w:t>
      </w:r>
      <w:proofErr w:type="spellStart"/>
      <w:r w:rsidRPr="00DF3E5C">
        <w:t>JavaScriptu</w:t>
      </w:r>
      <w:proofErr w:type="spellEnd"/>
      <w:r w:rsidRPr="00DF3E5C">
        <w:t xml:space="preserve"> a PHP. Po skončení hry funkce </w:t>
      </w:r>
      <w:proofErr w:type="spellStart"/>
      <w:proofErr w:type="gramStart"/>
      <w:r w:rsidRPr="00DF3E5C">
        <w:t>sendScoreToDatabase</w:t>
      </w:r>
      <w:proofErr w:type="spellEnd"/>
      <w:r w:rsidRPr="00DF3E5C">
        <w:t>(</w:t>
      </w:r>
      <w:proofErr w:type="gramEnd"/>
      <w:r w:rsidRPr="00DF3E5C">
        <w:t xml:space="preserve">) odešle skóre na server pomocí HTTP požadavku POST. Data jsou odesílána ve formátu </w:t>
      </w:r>
      <w:proofErr w:type="spellStart"/>
      <w:r w:rsidRPr="00DF3E5C">
        <w:t>application</w:t>
      </w:r>
      <w:proofErr w:type="spellEnd"/>
      <w:r w:rsidRPr="00DF3E5C">
        <w:t>/x-www-</w:t>
      </w:r>
      <w:proofErr w:type="spellStart"/>
      <w:r w:rsidRPr="00DF3E5C">
        <w:t>form</w:t>
      </w:r>
      <w:proofErr w:type="spellEnd"/>
      <w:r w:rsidRPr="00DF3E5C">
        <w:t>-</w:t>
      </w:r>
      <w:proofErr w:type="spellStart"/>
      <w:r w:rsidRPr="00DF3E5C">
        <w:t>urlencoded</w:t>
      </w:r>
      <w:proofErr w:type="spellEnd"/>
      <w:r w:rsidRPr="00DF3E5C">
        <w:t>, což znamená, že jsou posílána jako běžné formulářové hodnoty (</w:t>
      </w:r>
      <w:proofErr w:type="spellStart"/>
      <w:r w:rsidRPr="00DF3E5C">
        <w:t>score</w:t>
      </w:r>
      <w:proofErr w:type="spellEnd"/>
      <w:r w:rsidRPr="00DF3E5C">
        <w:t xml:space="preserve">=hodnota). PHP skript </w:t>
      </w:r>
      <w:proofErr w:type="spellStart"/>
      <w:r w:rsidRPr="00DF3E5C">
        <w:t>save_score.php</w:t>
      </w:r>
      <w:proofErr w:type="spellEnd"/>
      <w:r w:rsidRPr="00DF3E5C">
        <w:t xml:space="preserve"> pak zkontroluje, zda je uživatel přihlášen ($_SESSION['</w:t>
      </w:r>
      <w:proofErr w:type="spellStart"/>
      <w:r w:rsidRPr="00DF3E5C">
        <w:t>user_id</w:t>
      </w:r>
      <w:proofErr w:type="spellEnd"/>
      <w:r w:rsidRPr="00DF3E5C">
        <w:t xml:space="preserve">']) a zda bylo skóre odesláno. Pokud ano, uloží ho do databázové tabulky </w:t>
      </w:r>
      <w:proofErr w:type="spellStart"/>
      <w:r w:rsidRPr="00DF3E5C">
        <w:t>tophraci</w:t>
      </w:r>
      <w:proofErr w:type="spellEnd"/>
      <w:r w:rsidRPr="00DF3E5C">
        <w:t xml:space="preserve"> pomocí SQL dotazu INSERT INTO. Úspěšné uložení je indikováno odpovědí </w:t>
      </w:r>
      <w:proofErr w:type="spellStart"/>
      <w:r w:rsidRPr="00DF3E5C">
        <w:t>success</w:t>
      </w:r>
      <w:proofErr w:type="spellEnd"/>
      <w:r w:rsidRPr="00DF3E5C">
        <w:t xml:space="preserve">, jinak server vrátí </w:t>
      </w:r>
      <w:proofErr w:type="spellStart"/>
      <w:r w:rsidRPr="00DF3E5C">
        <w:t>error</w:t>
      </w:r>
      <w:proofErr w:type="spellEnd"/>
      <w:r w:rsidRPr="00DF3E5C">
        <w:t xml:space="preserve"> nebo invalid, pokud nebyly splněny podmínky.</w:t>
      </w:r>
    </w:p>
    <w:p w14:paraId="34893A5E" w14:textId="009AB713" w:rsidR="00937BF2" w:rsidRDefault="00937BF2" w:rsidP="00937BF2">
      <w:pPr>
        <w:pStyle w:val="K2"/>
      </w:pPr>
      <w:bookmarkStart w:id="21" w:name="_Toc191569688"/>
      <w:r>
        <w:lastRenderedPageBreak/>
        <w:t>Herní logika v JS</w:t>
      </w:r>
      <w:bookmarkEnd w:id="21"/>
    </w:p>
    <w:p w14:paraId="02795299" w14:textId="0E1791B6" w:rsidR="00FA473B" w:rsidRDefault="00937BF2" w:rsidP="00937BF2">
      <w:pPr>
        <w:pStyle w:val="zkladntextovodstavec"/>
      </w:pPr>
      <w:r>
        <w:t>K</w:t>
      </w:r>
      <w:r w:rsidRPr="00937BF2">
        <w:t>ód</w:t>
      </w:r>
      <w:r>
        <w:t xml:space="preserve"> níže</w:t>
      </w:r>
      <w:r w:rsidRPr="00937BF2">
        <w:t xml:space="preserve"> slouží k vykreslování herní plochy, hada a jablka ve hře. Funkce </w:t>
      </w:r>
      <w:proofErr w:type="spellStart"/>
      <w:proofErr w:type="gramStart"/>
      <w:r w:rsidRPr="00937BF2">
        <w:t>drawGameBoard</w:t>
      </w:r>
      <w:proofErr w:type="spellEnd"/>
      <w:r w:rsidRPr="00937BF2">
        <w:t>(</w:t>
      </w:r>
      <w:proofErr w:type="gramEnd"/>
      <w:r w:rsidRPr="00937BF2">
        <w:t>) vytváří herní mřížku tím, že generuje jednotlivé div prvky s třídou "</w:t>
      </w:r>
      <w:proofErr w:type="spellStart"/>
      <w:r w:rsidRPr="00937BF2">
        <w:t>policko</w:t>
      </w:r>
      <w:proofErr w:type="spellEnd"/>
      <w:r w:rsidRPr="00937BF2">
        <w:t xml:space="preserve">" a přidává je do herního pole. Funkce </w:t>
      </w:r>
      <w:proofErr w:type="spellStart"/>
      <w:proofErr w:type="gramStart"/>
      <w:r w:rsidRPr="00937BF2">
        <w:t>drawHad</w:t>
      </w:r>
      <w:proofErr w:type="spellEnd"/>
      <w:r w:rsidRPr="00937BF2">
        <w:t>(</w:t>
      </w:r>
      <w:proofErr w:type="gramEnd"/>
      <w:r w:rsidRPr="00937BF2">
        <w:t xml:space="preserve">) nejprve odstraní staré pozice hada a poté znovu vykreslí jeho hlavu a tělo podle souřadnic uložených v poli Had. Hlavičce hada přiřadí třídu "hlava" a zbytku těla třídu "had". Funkce </w:t>
      </w:r>
      <w:proofErr w:type="spellStart"/>
      <w:proofErr w:type="gramStart"/>
      <w:r w:rsidRPr="00937BF2">
        <w:t>drawJablko</w:t>
      </w:r>
      <w:proofErr w:type="spellEnd"/>
      <w:r w:rsidRPr="00937BF2">
        <w:t>(</w:t>
      </w:r>
      <w:proofErr w:type="gramEnd"/>
      <w:r w:rsidRPr="00937BF2">
        <w:t xml:space="preserve">) pracuje podobně – odstraní staré umístění jablka a vykreslí ho na nové souřadnice </w:t>
      </w:r>
      <w:r w:rsidR="008A00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D9D3A" wp14:editId="4C274FAB">
                <wp:simplePos x="0" y="0"/>
                <wp:positionH relativeFrom="column">
                  <wp:posOffset>0</wp:posOffset>
                </wp:positionH>
                <wp:positionV relativeFrom="paragraph">
                  <wp:posOffset>4638675</wp:posOffset>
                </wp:positionV>
                <wp:extent cx="3259455" cy="635"/>
                <wp:effectExtent l="0" t="0" r="0" b="0"/>
                <wp:wrapTopAndBottom/>
                <wp:docPr id="152712830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6E3888" w14:textId="6BB219C5" w:rsidR="008A0084" w:rsidRPr="008B43AC" w:rsidRDefault="008A0084" w:rsidP="008A0084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bookmarkStart w:id="22" w:name="_Toc191577961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Kód vykreslení hrací plochy a hada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D9D3A" id="_x0000_s1028" type="#_x0000_t202" style="position:absolute;left:0;text-align:left;margin-left:0;margin-top:365.25pt;width:256.6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yVGwIAAD8EAAAOAAAAZHJzL2Uyb0RvYy54bWysU8Fu2zAMvQ/YPwi6L07SpV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w309ndx9mMM0mx25t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" stroked="f">
                <v:textbox style="mso-fit-shape-to-text:t" inset="0,0,0,0">
                  <w:txbxContent>
                    <w:p w14:paraId="4C6E3888" w14:textId="6BB219C5" w:rsidR="008A0084" w:rsidRPr="008B43AC" w:rsidRDefault="008A0084" w:rsidP="008A0084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bookmarkStart w:id="23" w:name="_Toc191577961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Kód vykreslení hrací plochy a hada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73B">
        <w:rPr>
          <w:noProof/>
        </w:rPr>
        <w:drawing>
          <wp:anchor distT="0" distB="0" distL="114300" distR="114300" simplePos="0" relativeHeight="251668480" behindDoc="0" locked="0" layoutInCell="1" allowOverlap="1" wp14:anchorId="675F9C09" wp14:editId="1B22D7FA">
            <wp:simplePos x="0" y="0"/>
            <wp:positionH relativeFrom="margin">
              <wp:align>left</wp:align>
            </wp:positionH>
            <wp:positionV relativeFrom="paragraph">
              <wp:posOffset>880321</wp:posOffset>
            </wp:positionV>
            <wp:extent cx="3259455" cy="3701415"/>
            <wp:effectExtent l="0" t="0" r="0" b="0"/>
            <wp:wrapTopAndBottom/>
            <wp:docPr id="206442441" name="Obrázek 1" descr="Nahraný obr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hraný obráze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BF2">
        <w:t xml:space="preserve">uložené v proměnné Jablko, přidáním třídy "jablko" na odpovídající políčko. </w:t>
      </w:r>
    </w:p>
    <w:p w14:paraId="79096C0E" w14:textId="4C449E6F" w:rsidR="00FA473B" w:rsidRPr="00FA473B" w:rsidRDefault="00FA473B" w:rsidP="00FA473B">
      <w:pPr>
        <w:pStyle w:val="zkladntextovodstavec"/>
      </w:pPr>
      <w:r>
        <w:t>Další</w:t>
      </w:r>
      <w:r w:rsidRPr="00FA473B">
        <w:t xml:space="preserve"> kód řídí pohyb hada ve hře. Funkce </w:t>
      </w:r>
      <w:proofErr w:type="spellStart"/>
      <w:proofErr w:type="gramStart"/>
      <w:r w:rsidRPr="00FA473B">
        <w:t>pohybHad</w:t>
      </w:r>
      <w:proofErr w:type="spellEnd"/>
      <w:r w:rsidRPr="00FA473B">
        <w:t>(</w:t>
      </w:r>
      <w:proofErr w:type="gramEnd"/>
      <w:r w:rsidRPr="00FA473B">
        <w:t>) nejprve vytvoří kopii hlavy hada a podle aktuálního směru (</w:t>
      </w:r>
      <w:proofErr w:type="spellStart"/>
      <w:r w:rsidRPr="00FA473B">
        <w:t>direction</w:t>
      </w:r>
      <w:proofErr w:type="spellEnd"/>
      <w:r w:rsidRPr="00FA473B">
        <w:t xml:space="preserve">) upraví její souřadnice. Pokud se nová hlava dostane na pozici jablka, hráči se zvýší skóre a zavolá se funkce </w:t>
      </w:r>
      <w:proofErr w:type="spellStart"/>
      <w:proofErr w:type="gramStart"/>
      <w:r w:rsidRPr="00FA473B">
        <w:t>placeJablko</w:t>
      </w:r>
      <w:proofErr w:type="spellEnd"/>
      <w:r w:rsidRPr="00FA473B">
        <w:t>(</w:t>
      </w:r>
      <w:proofErr w:type="gramEnd"/>
      <w:r w:rsidRPr="00FA473B">
        <w:t>) pro umístění nového jablka. Pokud hlava hada jablko nesní, odstraní se poslední prvek těla (</w:t>
      </w:r>
      <w:proofErr w:type="spellStart"/>
      <w:proofErr w:type="gramStart"/>
      <w:r w:rsidRPr="00FA473B">
        <w:t>Had.pop</w:t>
      </w:r>
      <w:proofErr w:type="spellEnd"/>
      <w:r w:rsidRPr="00FA473B">
        <w:t>(</w:t>
      </w:r>
      <w:proofErr w:type="gramEnd"/>
      <w:r w:rsidRPr="00FA473B">
        <w:t>)), což simuluje pohyb hada. Nakonec se nová hlava přidá na začátek pole (</w:t>
      </w:r>
      <w:proofErr w:type="spellStart"/>
      <w:r w:rsidRPr="00FA473B">
        <w:t>Had.unshift</w:t>
      </w:r>
      <w:proofErr w:type="spellEnd"/>
      <w:r w:rsidRPr="00FA473B">
        <w:t>(</w:t>
      </w:r>
      <w:proofErr w:type="spellStart"/>
      <w:r w:rsidRPr="00FA473B">
        <w:t>head</w:t>
      </w:r>
      <w:proofErr w:type="spellEnd"/>
      <w:r w:rsidRPr="00FA473B">
        <w:t>)).</w:t>
      </w:r>
    </w:p>
    <w:p w14:paraId="675DFB47" w14:textId="3842EC00" w:rsidR="00FA473B" w:rsidRPr="00FA473B" w:rsidRDefault="008A0084" w:rsidP="00FA473B">
      <w:pPr>
        <w:pStyle w:val="zkladntextovodstavec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648AE5" wp14:editId="0B64303A">
                <wp:simplePos x="0" y="0"/>
                <wp:positionH relativeFrom="column">
                  <wp:posOffset>0</wp:posOffset>
                </wp:positionH>
                <wp:positionV relativeFrom="paragraph">
                  <wp:posOffset>5292090</wp:posOffset>
                </wp:positionV>
                <wp:extent cx="4062730" cy="635"/>
                <wp:effectExtent l="0" t="0" r="0" b="0"/>
                <wp:wrapTopAndBottom/>
                <wp:docPr id="82393012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9C6F48" w14:textId="296D52AE" w:rsidR="008A0084" w:rsidRPr="00B9267C" w:rsidRDefault="008A0084" w:rsidP="008A0084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24" w:name="_Toc191577962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Kód pohybu hada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48AE5" id="_x0000_s1029" type="#_x0000_t202" style="position:absolute;left:0;text-align:left;margin-left:0;margin-top:416.7pt;width:319.9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" stroked="f">
                <v:textbox style="mso-fit-shape-to-text:t" inset="0,0,0,0">
                  <w:txbxContent>
                    <w:p w14:paraId="2A9C6F48" w14:textId="296D52AE" w:rsidR="008A0084" w:rsidRPr="00B9267C" w:rsidRDefault="008A0084" w:rsidP="008A0084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bookmarkStart w:id="25" w:name="_Toc191577962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Kód pohybu hada</w:t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A473B">
        <w:rPr>
          <w:noProof/>
        </w:rPr>
        <w:drawing>
          <wp:anchor distT="0" distB="0" distL="114300" distR="114300" simplePos="0" relativeHeight="251669504" behindDoc="0" locked="0" layoutInCell="1" allowOverlap="1" wp14:anchorId="4DA26ED7" wp14:editId="40CE6168">
            <wp:simplePos x="0" y="0"/>
            <wp:positionH relativeFrom="margin">
              <wp:align>left</wp:align>
            </wp:positionH>
            <wp:positionV relativeFrom="paragraph">
              <wp:posOffset>849630</wp:posOffset>
            </wp:positionV>
            <wp:extent cx="4062730" cy="4385310"/>
            <wp:effectExtent l="0" t="0" r="0" b="0"/>
            <wp:wrapTopAndBottom/>
            <wp:docPr id="1356114681" name="Obrázek 1" descr="Obsah obrázku text, snímek obrazovky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14681" name="Obrázek 1" descr="Obsah obrázku text, snímek obrazovky, software&#10;&#10;Obsah vygenerovaný umělou inteligencí může být nesprávný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473B" w:rsidRPr="00FA473B">
        <w:t xml:space="preserve">Funkce </w:t>
      </w:r>
      <w:proofErr w:type="spellStart"/>
      <w:r w:rsidR="00FA473B" w:rsidRPr="00FA473B">
        <w:t>changeDirection</w:t>
      </w:r>
      <w:proofErr w:type="spellEnd"/>
      <w:r w:rsidR="00FA473B" w:rsidRPr="00FA473B">
        <w:t>(event) zpracovává vstupy z klávesnice. Pokud hráč stiskne šipku (</w:t>
      </w:r>
      <w:proofErr w:type="spellStart"/>
      <w:r w:rsidR="00FA473B" w:rsidRPr="00FA473B">
        <w:t>ArrowLeft</w:t>
      </w:r>
      <w:proofErr w:type="spellEnd"/>
      <w:r w:rsidR="00FA473B" w:rsidRPr="00FA473B">
        <w:t xml:space="preserve">, </w:t>
      </w:r>
      <w:proofErr w:type="spellStart"/>
      <w:r w:rsidR="00FA473B" w:rsidRPr="00FA473B">
        <w:t>ArrowRight</w:t>
      </w:r>
      <w:proofErr w:type="spellEnd"/>
      <w:r w:rsidR="00FA473B" w:rsidRPr="00FA473B">
        <w:t xml:space="preserve">, </w:t>
      </w:r>
      <w:proofErr w:type="spellStart"/>
      <w:r w:rsidR="00FA473B" w:rsidRPr="00FA473B">
        <w:t>ArrowUp</w:t>
      </w:r>
      <w:proofErr w:type="spellEnd"/>
      <w:r w:rsidR="00FA473B" w:rsidRPr="00FA473B">
        <w:t xml:space="preserve">, </w:t>
      </w:r>
      <w:proofErr w:type="spellStart"/>
      <w:r w:rsidR="00FA473B" w:rsidRPr="00FA473B">
        <w:t>ArrowDown</w:t>
      </w:r>
      <w:proofErr w:type="spellEnd"/>
      <w:r w:rsidR="00FA473B" w:rsidRPr="00FA473B">
        <w:t xml:space="preserve">), změní se směr pohybu hada, přičemž se zabrání otočení o 180° (např. zleva doprava). </w:t>
      </w:r>
    </w:p>
    <w:p w14:paraId="5BDDB5F2" w14:textId="4ED92410" w:rsidR="00FA473B" w:rsidRDefault="00FA473B" w:rsidP="00937BF2">
      <w:pPr>
        <w:pStyle w:val="zkladntextovodstavec"/>
      </w:pPr>
    </w:p>
    <w:p w14:paraId="70CD6838" w14:textId="11A2BC2D" w:rsidR="00FA473B" w:rsidRDefault="00FA473B" w:rsidP="00937BF2">
      <w:pPr>
        <w:pStyle w:val="zkladntextovodstavec"/>
      </w:pPr>
    </w:p>
    <w:p w14:paraId="76EDD583" w14:textId="6014EE6F" w:rsidR="001A730E" w:rsidRPr="00C33AAE" w:rsidRDefault="001A730E" w:rsidP="00FA473B">
      <w:pPr>
        <w:pStyle w:val="zkladntextovodstavec"/>
        <w:sectPr w:rsidR="001A730E" w:rsidRPr="00C33AAE">
          <w:footerReference w:type="default" r:id="rId2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4B9681" w14:textId="67952BBC" w:rsidR="00C33AAE" w:rsidRDefault="00C33AAE" w:rsidP="00E13F8A">
      <w:pPr>
        <w:pStyle w:val="zkladntextovodstavec"/>
        <w:sectPr w:rsidR="00C33AA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730273E" w14:textId="593CDCD6" w:rsidR="007847E9" w:rsidRDefault="003F4193" w:rsidP="004A342B">
      <w:pPr>
        <w:pStyle w:val="K1"/>
      </w:pPr>
      <w:bookmarkStart w:id="26" w:name="_Toc191569689"/>
      <w:r>
        <w:t>Závěr</w:t>
      </w:r>
      <w:bookmarkEnd w:id="26"/>
    </w:p>
    <w:p w14:paraId="46943AAB" w14:textId="6A3184D5" w:rsidR="003F4193" w:rsidRPr="003F4193" w:rsidRDefault="003F4193" w:rsidP="003F4193">
      <w:pPr>
        <w:pStyle w:val="zkladntextovodstavec"/>
      </w:pPr>
      <w:r w:rsidRPr="003F4193">
        <w:t xml:space="preserve">Maturitní projekt "Hra Had + žebříček nejlepších hráčů" splnil stanovené cíle a přinesl funkční webovou aplikaci, která umožňuje hraní klasické hry </w:t>
      </w:r>
      <w:proofErr w:type="spellStart"/>
      <w:r w:rsidRPr="003F4193">
        <w:t>Snake</w:t>
      </w:r>
      <w:proofErr w:type="spellEnd"/>
      <w:r w:rsidRPr="003F4193">
        <w:t xml:space="preserve"> přímo v internetovém prohlížeči. Hra byla vytvořena pomocí </w:t>
      </w:r>
      <w:proofErr w:type="spellStart"/>
      <w:r w:rsidRPr="003F4193">
        <w:t>JavaScriptu</w:t>
      </w:r>
      <w:proofErr w:type="spellEnd"/>
      <w:r w:rsidRPr="003F4193">
        <w:t>, PHP a CSS a zahrnuje nejen samotnou herní logiku, ale i systém registrace, přihlášení a ukládání skóre do databáze. Implementace těchto funkcí mi umožnila prohloubit znalosti v oblasti webového vývoje, správy databází a zabezpečení uživatelských dat.</w:t>
      </w:r>
    </w:p>
    <w:p w14:paraId="49713674" w14:textId="6E428420" w:rsidR="004A342B" w:rsidRDefault="004A342B">
      <w:r>
        <w:br w:type="page"/>
      </w:r>
    </w:p>
    <w:p w14:paraId="16EB31C6" w14:textId="4D607923" w:rsidR="004A342B" w:rsidRDefault="004A342B" w:rsidP="004A342B">
      <w:pPr>
        <w:pStyle w:val="K1"/>
      </w:pPr>
      <w:r>
        <w:lastRenderedPageBreak/>
        <w:t>Seznam obrázků</w:t>
      </w:r>
    </w:p>
    <w:p w14:paraId="2F4AE40D" w14:textId="295E04CF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91577956" w:history="1">
        <w:r w:rsidRPr="00492A3D">
          <w:rPr>
            <w:rStyle w:val="Hypertextovodkaz"/>
            <w:noProof/>
          </w:rPr>
          <w:t>Obrázek 1 kód databaze.sql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1B807E" w14:textId="4C0CD569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57" w:history="1">
        <w:r w:rsidRPr="00492A3D">
          <w:rPr>
            <w:rStyle w:val="Hypertextovodkaz"/>
            <w:noProof/>
          </w:rPr>
          <w:t>Obrázek 2 Přihlašovací obrazovka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1D3D56" w14:textId="00EF04B6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58" w:history="1">
        <w:r w:rsidRPr="00492A3D">
          <w:rPr>
            <w:rStyle w:val="Hypertextovodkaz"/>
            <w:noProof/>
          </w:rPr>
          <w:t>Obrázek 3 Herní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C6E4BB" w14:textId="018177A1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59" w:history="1">
        <w:r w:rsidRPr="00492A3D">
          <w:rPr>
            <w:rStyle w:val="Hypertextovodkaz"/>
            <w:noProof/>
          </w:rPr>
          <w:t>Obrázek 4 Kód registrace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41C7A2" w14:textId="61091190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60" w:history="1">
        <w:r w:rsidRPr="00492A3D">
          <w:rPr>
            <w:rStyle w:val="Hypertextovodkaz"/>
            <w:noProof/>
          </w:rPr>
          <w:t>Obrázek 5 Kód přihlášení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944255" w14:textId="3FB19B87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61" w:history="1">
        <w:r w:rsidRPr="00492A3D">
          <w:rPr>
            <w:rStyle w:val="Hypertextovodkaz"/>
            <w:noProof/>
          </w:rPr>
          <w:t>Obrázek 6 Kód vykreslení hrací plochy a hada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C17E5D" w14:textId="4E85F06D" w:rsidR="004A342B" w:rsidRDefault="004A342B">
      <w:pPr>
        <w:pStyle w:val="Seznamobrzk"/>
        <w:tabs>
          <w:tab w:val="right" w:leader="dot" w:pos="9062"/>
        </w:tabs>
        <w:rPr>
          <w:rFonts w:eastAsiaTheme="minorEastAsia"/>
          <w:noProof/>
          <w:color w:val="auto"/>
          <w:kern w:val="2"/>
          <w:sz w:val="24"/>
          <w:szCs w:val="24"/>
          <w:lang w:eastAsia="cs-CZ"/>
          <w14:ligatures w14:val="standardContextual"/>
        </w:rPr>
      </w:pPr>
      <w:hyperlink w:anchor="_Toc191577962" w:history="1">
        <w:r w:rsidRPr="00492A3D">
          <w:rPr>
            <w:rStyle w:val="Hypertextovodkaz"/>
            <w:noProof/>
          </w:rPr>
          <w:t>Obrázek 7 Kód pohybu hada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_Toc191577962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D3AE99" w14:textId="14198B35" w:rsidR="003F4193" w:rsidRPr="003F4193" w:rsidRDefault="004A342B" w:rsidP="003F4193">
      <w:pPr>
        <w:pStyle w:val="zkladntextovodstavec"/>
      </w:pPr>
      <w:r>
        <w:fldChar w:fldCharType="end"/>
      </w:r>
    </w:p>
    <w:sectPr w:rsidR="003F4193" w:rsidRPr="003F4193" w:rsidSect="00C33AA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D07FB" w14:textId="77777777" w:rsidR="000C6368" w:rsidRDefault="000C6368" w:rsidP="00C33AAE">
      <w:pPr>
        <w:spacing w:after="0" w:line="240" w:lineRule="auto"/>
      </w:pPr>
      <w:r>
        <w:separator/>
      </w:r>
    </w:p>
  </w:endnote>
  <w:endnote w:type="continuationSeparator" w:id="0">
    <w:p w14:paraId="20395A44" w14:textId="77777777" w:rsidR="000C6368" w:rsidRDefault="000C6368" w:rsidP="00C3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0249282"/>
      <w:docPartObj>
        <w:docPartGallery w:val="Page Numbers (Bottom of Page)"/>
        <w:docPartUnique/>
      </w:docPartObj>
    </w:sdtPr>
    <w:sdtContent>
      <w:p w14:paraId="4E02C1EE" w14:textId="77777777" w:rsidR="00C33AAE" w:rsidRDefault="00C33AA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D69C6E" w14:textId="77777777" w:rsidR="00C33AAE" w:rsidRDefault="00C33AA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B3C77" w14:textId="77777777" w:rsidR="000C6368" w:rsidRDefault="000C6368" w:rsidP="00C33AAE">
      <w:pPr>
        <w:spacing w:after="0" w:line="240" w:lineRule="auto"/>
      </w:pPr>
      <w:r>
        <w:separator/>
      </w:r>
    </w:p>
  </w:footnote>
  <w:footnote w:type="continuationSeparator" w:id="0">
    <w:p w14:paraId="04BEE46A" w14:textId="77777777" w:rsidR="000C6368" w:rsidRDefault="000C6368" w:rsidP="00C33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172"/>
    <w:multiLevelType w:val="multilevel"/>
    <w:tmpl w:val="00BED452"/>
    <w:lvl w:ilvl="0">
      <w:start w:val="1"/>
      <w:numFmt w:val="decimal"/>
      <w:pStyle w:val="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82F1529"/>
    <w:multiLevelType w:val="hybridMultilevel"/>
    <w:tmpl w:val="FD02E726"/>
    <w:lvl w:ilvl="0" w:tplc="36B4097E">
      <w:start w:val="1"/>
      <w:numFmt w:val="bullet"/>
      <w:pStyle w:val="odrkovodstavec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3283"/>
    <w:multiLevelType w:val="hybridMultilevel"/>
    <w:tmpl w:val="7BF6ED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542DB"/>
    <w:multiLevelType w:val="hybridMultilevel"/>
    <w:tmpl w:val="3550CE9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C459B"/>
    <w:multiLevelType w:val="multilevel"/>
    <w:tmpl w:val="ADA4E3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1553A94"/>
    <w:multiLevelType w:val="hybridMultilevel"/>
    <w:tmpl w:val="221CD7BA"/>
    <w:lvl w:ilvl="0" w:tplc="072CA4AC">
      <w:start w:val="1"/>
      <w:numFmt w:val="decimal"/>
      <w:pStyle w:val="slovanodstavec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E700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88581394">
    <w:abstractNumId w:val="1"/>
  </w:num>
  <w:num w:numId="2" w16cid:durableId="1172179462">
    <w:abstractNumId w:val="5"/>
  </w:num>
  <w:num w:numId="3" w16cid:durableId="757945340">
    <w:abstractNumId w:val="3"/>
  </w:num>
  <w:num w:numId="4" w16cid:durableId="1468011091">
    <w:abstractNumId w:val="2"/>
  </w:num>
  <w:num w:numId="5" w16cid:durableId="2134667611">
    <w:abstractNumId w:val="6"/>
  </w:num>
  <w:num w:numId="6" w16cid:durableId="1704673692">
    <w:abstractNumId w:val="4"/>
  </w:num>
  <w:num w:numId="7" w16cid:durableId="137423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88"/>
    <w:rsid w:val="00013796"/>
    <w:rsid w:val="000A03FD"/>
    <w:rsid w:val="000C6368"/>
    <w:rsid w:val="001341A0"/>
    <w:rsid w:val="001A730E"/>
    <w:rsid w:val="00202232"/>
    <w:rsid w:val="00220588"/>
    <w:rsid w:val="0022467C"/>
    <w:rsid w:val="00282B3C"/>
    <w:rsid w:val="002976B0"/>
    <w:rsid w:val="003150D8"/>
    <w:rsid w:val="00337004"/>
    <w:rsid w:val="003478B9"/>
    <w:rsid w:val="00370963"/>
    <w:rsid w:val="003B348B"/>
    <w:rsid w:val="003F4193"/>
    <w:rsid w:val="004051E8"/>
    <w:rsid w:val="00475B57"/>
    <w:rsid w:val="004A342B"/>
    <w:rsid w:val="005A497D"/>
    <w:rsid w:val="005B4FDC"/>
    <w:rsid w:val="00615905"/>
    <w:rsid w:val="00622B6E"/>
    <w:rsid w:val="007719FF"/>
    <w:rsid w:val="007847E9"/>
    <w:rsid w:val="00811848"/>
    <w:rsid w:val="00825216"/>
    <w:rsid w:val="00874C4E"/>
    <w:rsid w:val="008A0084"/>
    <w:rsid w:val="008E5880"/>
    <w:rsid w:val="009274E4"/>
    <w:rsid w:val="00937BF2"/>
    <w:rsid w:val="00A00755"/>
    <w:rsid w:val="00A51D4F"/>
    <w:rsid w:val="00AC5B96"/>
    <w:rsid w:val="00AD285C"/>
    <w:rsid w:val="00B26ECA"/>
    <w:rsid w:val="00B43588"/>
    <w:rsid w:val="00B474FC"/>
    <w:rsid w:val="00BE08C3"/>
    <w:rsid w:val="00C302BD"/>
    <w:rsid w:val="00C33AAE"/>
    <w:rsid w:val="00C577D5"/>
    <w:rsid w:val="00C578CD"/>
    <w:rsid w:val="00C904AB"/>
    <w:rsid w:val="00CA3F5D"/>
    <w:rsid w:val="00CB5B96"/>
    <w:rsid w:val="00CE41A0"/>
    <w:rsid w:val="00D9255A"/>
    <w:rsid w:val="00DC2583"/>
    <w:rsid w:val="00DD20AA"/>
    <w:rsid w:val="00DD7956"/>
    <w:rsid w:val="00DF3E5C"/>
    <w:rsid w:val="00E13F8A"/>
    <w:rsid w:val="00E3634D"/>
    <w:rsid w:val="00E43814"/>
    <w:rsid w:val="00ED7453"/>
    <w:rsid w:val="00EE4968"/>
    <w:rsid w:val="00F15FAF"/>
    <w:rsid w:val="00F47C0D"/>
    <w:rsid w:val="00FA0CDD"/>
    <w:rsid w:val="00FA473B"/>
    <w:rsid w:val="00FA5F32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4A4DA"/>
  <w15:chartTrackingRefBased/>
  <w15:docId w15:val="{972A3196-17C0-4D93-B55D-ACB87C94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577D5"/>
  </w:style>
  <w:style w:type="paragraph" w:styleId="Nadpis1">
    <w:name w:val="heading 1"/>
    <w:basedOn w:val="Normln"/>
    <w:next w:val="Normln"/>
    <w:link w:val="Nadpis1Char"/>
    <w:uiPriority w:val="9"/>
    <w:qFormat/>
    <w:rsid w:val="00DC2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C2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C258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C258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C258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C258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C258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C258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C258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kladntextovodstavec">
    <w:name w:val="základní textový odstavec"/>
    <w:qFormat/>
    <w:rsid w:val="00615905"/>
    <w:pPr>
      <w:spacing w:after="120" w:line="300" w:lineRule="auto"/>
      <w:jc w:val="both"/>
    </w:pPr>
  </w:style>
  <w:style w:type="paragraph" w:customStyle="1" w:styleId="zkladnnadpisovodstavec">
    <w:name w:val="základní nadpisový odstavec"/>
    <w:next w:val="zkladntextovodstavec"/>
    <w:qFormat/>
    <w:rsid w:val="00C904AB"/>
    <w:pPr>
      <w:keepNext/>
      <w:spacing w:after="240"/>
    </w:pPr>
    <w:rPr>
      <w:rFonts w:ascii="Arial" w:hAnsi="Arial"/>
      <w:b/>
      <w:sz w:val="24"/>
    </w:rPr>
  </w:style>
  <w:style w:type="paragraph" w:customStyle="1" w:styleId="kola">
    <w:name w:val="škola"/>
    <w:basedOn w:val="zkladnnadpisovodstavec"/>
    <w:next w:val="zkladntextovodstavec"/>
    <w:qFormat/>
    <w:rsid w:val="00C904AB"/>
    <w:pPr>
      <w:jc w:val="center"/>
    </w:pPr>
    <w:rPr>
      <w:spacing w:val="60"/>
    </w:rPr>
  </w:style>
  <w:style w:type="paragraph" w:customStyle="1" w:styleId="Hlavnnadpis">
    <w:name w:val="Hlavní nadpis"/>
    <w:basedOn w:val="zkladnnadpisovodstavec"/>
    <w:next w:val="zkladntextovodstavec"/>
    <w:qFormat/>
    <w:rsid w:val="00C904AB"/>
    <w:pPr>
      <w:shd w:val="clear" w:color="auto" w:fill="D9D9D9" w:themeFill="background1" w:themeFillShade="D9"/>
      <w:spacing w:before="4800"/>
      <w:jc w:val="center"/>
    </w:pPr>
    <w:rPr>
      <w:sz w:val="56"/>
    </w:rPr>
  </w:style>
  <w:style w:type="paragraph" w:customStyle="1" w:styleId="Podtitul">
    <w:name w:val="Podtitul"/>
    <w:basedOn w:val="zkladnnadpisovodstavec"/>
    <w:next w:val="zkladntextovodstavec"/>
    <w:qFormat/>
    <w:rsid w:val="00C904AB"/>
    <w:pPr>
      <w:spacing w:after="5520"/>
      <w:jc w:val="center"/>
    </w:pPr>
  </w:style>
  <w:style w:type="paragraph" w:customStyle="1" w:styleId="Linkapropodpis">
    <w:name w:val="Linka pro podpis"/>
    <w:basedOn w:val="zkladntextovodstavec"/>
    <w:next w:val="zkladntextovodstavec"/>
    <w:qFormat/>
    <w:rsid w:val="002976B0"/>
    <w:pPr>
      <w:tabs>
        <w:tab w:val="left" w:pos="6804"/>
        <w:tab w:val="right" w:leader="underscore" w:pos="9072"/>
      </w:tabs>
      <w:spacing w:before="1200" w:after="0"/>
    </w:pPr>
  </w:style>
  <w:style w:type="paragraph" w:customStyle="1" w:styleId="K1">
    <w:name w:val="K1"/>
    <w:basedOn w:val="zkladnnadpisovodstavec"/>
    <w:next w:val="zkladntextovodstavec"/>
    <w:qFormat/>
    <w:rsid w:val="00C577D5"/>
    <w:pPr>
      <w:numPr>
        <w:numId w:val="7"/>
      </w:numPr>
      <w:spacing w:after="480"/>
    </w:pPr>
    <w:rPr>
      <w:sz w:val="40"/>
    </w:rPr>
  </w:style>
  <w:style w:type="paragraph" w:customStyle="1" w:styleId="stnovanodstavec">
    <w:name w:val="stínovaný odstavec"/>
    <w:basedOn w:val="zkladntextovodstavec"/>
    <w:qFormat/>
    <w:rsid w:val="002976B0"/>
    <w:pPr>
      <w:shd w:val="clear" w:color="auto" w:fill="D9D9D9" w:themeFill="background1" w:themeFillShade="D9"/>
    </w:pPr>
  </w:style>
  <w:style w:type="paragraph" w:customStyle="1" w:styleId="ohranienodstavec">
    <w:name w:val="ohraničený odstavec"/>
    <w:basedOn w:val="stnovanodstavec"/>
    <w:qFormat/>
    <w:rsid w:val="002976B0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auto"/>
    </w:pPr>
  </w:style>
  <w:style w:type="paragraph" w:customStyle="1" w:styleId="odrkovodstavec">
    <w:name w:val="odrážkový odstavec"/>
    <w:basedOn w:val="zkladntextovodstavec"/>
    <w:qFormat/>
    <w:rsid w:val="00C577D5"/>
    <w:pPr>
      <w:numPr>
        <w:numId w:val="1"/>
      </w:numPr>
      <w:ind w:left="357" w:hanging="357"/>
    </w:pPr>
  </w:style>
  <w:style w:type="paragraph" w:customStyle="1" w:styleId="slovanodstavec">
    <w:name w:val="číslovaný odstavec"/>
    <w:basedOn w:val="odrkovodstavec"/>
    <w:qFormat/>
    <w:rsid w:val="00C577D5"/>
    <w:pPr>
      <w:numPr>
        <w:numId w:val="2"/>
      </w:numPr>
      <w:ind w:left="357" w:hanging="357"/>
    </w:pPr>
  </w:style>
  <w:style w:type="paragraph" w:customStyle="1" w:styleId="K2">
    <w:name w:val="K2"/>
    <w:basedOn w:val="K1"/>
    <w:next w:val="zkladntextovodstavec"/>
    <w:qFormat/>
    <w:rsid w:val="00C577D5"/>
    <w:pPr>
      <w:numPr>
        <w:ilvl w:val="1"/>
      </w:numPr>
      <w:spacing w:before="360" w:after="120"/>
    </w:pPr>
    <w:rPr>
      <w:sz w:val="32"/>
    </w:rPr>
  </w:style>
  <w:style w:type="paragraph" w:customStyle="1" w:styleId="K3">
    <w:name w:val="K3"/>
    <w:basedOn w:val="K2"/>
    <w:next w:val="zkladntextovodstavec"/>
    <w:qFormat/>
    <w:rsid w:val="00C577D5"/>
    <w:pPr>
      <w:spacing w:before="240"/>
    </w:pPr>
    <w:rPr>
      <w:sz w:val="24"/>
    </w:rPr>
  </w:style>
  <w:style w:type="character" w:customStyle="1" w:styleId="contentpasted0">
    <w:name w:val="contentpasted0"/>
    <w:basedOn w:val="Standardnpsmoodstavce"/>
    <w:rsid w:val="00874C4E"/>
  </w:style>
  <w:style w:type="paragraph" w:styleId="Zhlav">
    <w:name w:val="header"/>
    <w:basedOn w:val="Normln"/>
    <w:link w:val="ZhlavChar"/>
    <w:uiPriority w:val="99"/>
    <w:unhideWhenUsed/>
    <w:rsid w:val="00C33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33AAE"/>
  </w:style>
  <w:style w:type="paragraph" w:styleId="Zpat">
    <w:name w:val="footer"/>
    <w:basedOn w:val="Normln"/>
    <w:link w:val="ZpatChar"/>
    <w:uiPriority w:val="99"/>
    <w:unhideWhenUsed/>
    <w:rsid w:val="00C33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3AAE"/>
  </w:style>
  <w:style w:type="paragraph" w:styleId="Normlnweb">
    <w:name w:val="Normal (Web)"/>
    <w:basedOn w:val="Normln"/>
    <w:uiPriority w:val="99"/>
    <w:semiHidden/>
    <w:unhideWhenUsed/>
    <w:rsid w:val="00F15FAF"/>
    <w:rPr>
      <w:rFonts w:ascii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22467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D795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D7956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C25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C25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C25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C25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C25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C25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C25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adpis1Char">
    <w:name w:val="Nadpis 1 Char"/>
    <w:basedOn w:val="Standardnpsmoodstavce"/>
    <w:link w:val="Nadpis1"/>
    <w:uiPriority w:val="9"/>
    <w:rsid w:val="00DC2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DC2583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DC2583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C2583"/>
    <w:pPr>
      <w:spacing w:after="100"/>
    </w:pPr>
    <w:rPr>
      <w:rFonts w:eastAsiaTheme="minorEastAsia" w:cs="Times New Roman"/>
      <w:color w:val="000000" w:themeColor="text1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DC2583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C2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8A00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342B"/>
    <w:pPr>
      <w:spacing w:after="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HraHa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ola\Programovani\Gymn&#225;zium%20Ti&#353;nov%20-%20&#353;ablona%20pro%20semin&#225;rn&#237;%20pr&#225;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7309D-7F81-4683-889C-538F090B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Gymnázium Tišnov - šablona pro seminární práce</Template>
  <TotalTime>536</TotalTime>
  <Pages>14</Pages>
  <Words>1606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Bábor</dc:creator>
  <cp:keywords/>
  <dc:description/>
  <cp:lastModifiedBy>Martin Bábor</cp:lastModifiedBy>
  <cp:revision>16</cp:revision>
  <dcterms:created xsi:type="dcterms:W3CDTF">2025-02-18T15:04:00Z</dcterms:created>
  <dcterms:modified xsi:type="dcterms:W3CDTF">2025-02-27T18:51:00Z</dcterms:modified>
</cp:coreProperties>
</file>